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A0DBA7" w14:textId="77777777" w:rsidR="0013535B" w:rsidRDefault="0099284F">
      <w:pPr>
        <w:pStyle w:val="Title"/>
      </w:pPr>
      <w:r>
        <w:t>Raspberry Pi 2</w:t>
      </w:r>
    </w:p>
    <w:p w14:paraId="551751FC" w14:textId="77777777" w:rsidR="0013535B" w:rsidRDefault="0099284F">
      <w:pPr>
        <w:pStyle w:val="Heading1"/>
      </w:pPr>
      <w:r>
        <w:t>Shopping list</w:t>
      </w:r>
    </w:p>
    <w:p w14:paraId="7AB112D9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>Raspberry Pi 2</w:t>
      </w:r>
    </w:p>
    <w:p w14:paraId="762D1B05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 xml:space="preserve">Formatted 8gb micro SD card </w:t>
      </w:r>
    </w:p>
    <w:p w14:paraId="3B728953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>Power cable for Raspberry Pi</w:t>
      </w:r>
    </w:p>
    <w:p w14:paraId="340B0E65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 xml:space="preserve">HDMI cable </w:t>
      </w:r>
    </w:p>
    <w:p w14:paraId="2733F8FB" w14:textId="77777777" w:rsidR="0099284F" w:rsidRDefault="0099284F" w:rsidP="0099284F">
      <w:pPr>
        <w:pStyle w:val="Heading1"/>
      </w:pPr>
      <w:r>
        <w:t>Install OS</w:t>
      </w:r>
    </w:p>
    <w:p w14:paraId="0FE3892E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 xml:space="preserve">The micro SD card should have the files downloaded for this install from </w:t>
      </w:r>
      <w:hyperlink r:id="rId7" w:history="1">
        <w:r w:rsidRPr="0099284F">
          <w:rPr>
            <w:rStyle w:val="Hyperlink"/>
          </w:rPr>
          <w:t>https://www.raspberrypi.org/downloads/noobs/</w:t>
        </w:r>
      </w:hyperlink>
    </w:p>
    <w:p w14:paraId="271274F1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>Attach the micro SD and power up the pi.</w:t>
      </w:r>
    </w:p>
    <w:p w14:paraId="0A1D031E" w14:textId="77777777" w:rsidR="0099284F" w:rsidRDefault="0099284F" w:rsidP="0099284F">
      <w:pPr>
        <w:pStyle w:val="ListParagraph"/>
        <w:numPr>
          <w:ilvl w:val="0"/>
          <w:numId w:val="19"/>
        </w:numPr>
      </w:pPr>
      <w:r>
        <w:t xml:space="preserve">When prompted pick </w:t>
      </w:r>
      <w:proofErr w:type="spellStart"/>
      <w:r>
        <w:t>Rasbian</w:t>
      </w:r>
      <w:proofErr w:type="spellEnd"/>
      <w:r>
        <w:t xml:space="preserve"> as the chosen OS to install and install it.</w:t>
      </w:r>
    </w:p>
    <w:p w14:paraId="160D46E8" w14:textId="77777777" w:rsidR="0099284F" w:rsidRDefault="0099284F" w:rsidP="0099284F">
      <w:pPr>
        <w:pStyle w:val="ListParagraph"/>
      </w:pPr>
      <w:r>
        <w:t xml:space="preserve"> </w:t>
      </w:r>
    </w:p>
    <w:p w14:paraId="1665DDD1" w14:textId="77777777" w:rsidR="0099284F" w:rsidRDefault="0099284F" w:rsidP="0099284F">
      <w:pPr>
        <w:pStyle w:val="Heading1"/>
      </w:pPr>
      <w:r>
        <w:t xml:space="preserve">Install </w:t>
      </w:r>
      <w:r>
        <w:t>Apache Webserver</w:t>
      </w:r>
    </w:p>
    <w:p w14:paraId="5CFB62DB" w14:textId="77777777" w:rsidR="0099284F" w:rsidRPr="0099284F" w:rsidRDefault="0099284F" w:rsidP="0099284F">
      <w:pPr>
        <w:pStyle w:val="ListParagraph"/>
        <w:numPr>
          <w:ilvl w:val="0"/>
          <w:numId w:val="19"/>
        </w:numPr>
        <w:rPr>
          <w:rFonts w:ascii="Courier" w:hAnsi="Courier" w:cs="Courier New"/>
          <w:color w:val="000000"/>
          <w:sz w:val="21"/>
          <w:szCs w:val="21"/>
          <w:lang w:eastAsia="en-US"/>
        </w:rPr>
      </w:pPr>
      <w:r>
        <w:t>On a terminal window run the following command</w:t>
      </w:r>
    </w:p>
    <w:p w14:paraId="330C53C9" w14:textId="77777777" w:rsidR="0099284F" w:rsidRDefault="0099284F" w:rsidP="0099284F">
      <w:pPr>
        <w:pStyle w:val="ListParagraph"/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</w:pPr>
      <w:proofErr w:type="spellStart"/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>sudo</w:t>
      </w:r>
      <w:proofErr w:type="spellEnd"/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 xml:space="preserve"> apt</w:t>
      </w:r>
      <w:r w:rsidRPr="0099284F">
        <w:rPr>
          <w:rFonts w:ascii="Courier" w:hAnsi="Courier" w:cs="Courier New"/>
          <w:color w:val="A67F59"/>
          <w:sz w:val="21"/>
          <w:szCs w:val="21"/>
          <w:bdr w:val="none" w:sz="0" w:space="0" w:color="auto" w:frame="1"/>
          <w:lang w:eastAsia="en-US"/>
        </w:rPr>
        <w:t>-</w:t>
      </w:r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 xml:space="preserve">get install apache2 </w:t>
      </w:r>
      <w:r>
        <w:rPr>
          <w:rFonts w:ascii="Courier" w:hAnsi="Courier" w:cs="Courier New"/>
          <w:color w:val="A67F59"/>
          <w:sz w:val="21"/>
          <w:szCs w:val="21"/>
          <w:bdr w:val="none" w:sz="0" w:space="0" w:color="auto" w:frame="1"/>
          <w:lang w:eastAsia="en-US"/>
        </w:rPr>
        <w:t>–</w:t>
      </w:r>
      <w:r w:rsidRPr="0099284F">
        <w:rPr>
          <w:rFonts w:ascii="Courier" w:hAnsi="Courier" w:cs="Courier New"/>
          <w:color w:val="000000"/>
          <w:sz w:val="21"/>
          <w:szCs w:val="21"/>
          <w:bdr w:val="none" w:sz="0" w:space="0" w:color="auto" w:frame="1"/>
          <w:lang w:eastAsia="en-US"/>
        </w:rPr>
        <w:t>y</w:t>
      </w:r>
    </w:p>
    <w:p w14:paraId="7AF712E5" w14:textId="77777777" w:rsidR="0099284F" w:rsidRPr="0099284F" w:rsidRDefault="0099284F" w:rsidP="0099284F">
      <w:pPr>
        <w:pStyle w:val="ListParagraph"/>
        <w:rPr>
          <w:rFonts w:ascii="Courier" w:hAnsi="Courier" w:cs="Courier New"/>
          <w:color w:val="000000"/>
          <w:sz w:val="21"/>
          <w:szCs w:val="21"/>
          <w:lang w:eastAsia="en-US"/>
        </w:rPr>
      </w:pPr>
    </w:p>
    <w:p w14:paraId="739CC2F7" w14:textId="77777777" w:rsidR="00DB2238" w:rsidRDefault="0099284F" w:rsidP="00DB2238">
      <w:pPr>
        <w:pStyle w:val="ListParagraph"/>
        <w:numPr>
          <w:ilvl w:val="0"/>
          <w:numId w:val="19"/>
        </w:numPr>
      </w:pPr>
      <w:r w:rsidRPr="0099284F">
        <w:t>By default, Apache puts a test HTML file in the web folder. This default web page is served when you browse to http://localhost/ on the Pi itself, or http://192.168.1.10 (whatever the Pi's IP address is) from another computer on the network. To find the Pi's IP address, type hostname -I at the command line (or read more about finding your IP address).</w:t>
      </w:r>
      <w:r w:rsidR="00DB2238">
        <w:rPr>
          <w:noProof/>
          <w:lang w:eastAsia="en-US"/>
        </w:rPr>
        <w:t xml:space="preserve"> </w:t>
      </w:r>
    </w:p>
    <w:p w14:paraId="5FF06D99" w14:textId="77777777" w:rsidR="00DB2238" w:rsidRDefault="00DB2238" w:rsidP="00DB2238">
      <w:pPr>
        <w:pStyle w:val="ListParagraph"/>
      </w:pPr>
      <w:bookmarkStart w:id="0" w:name="_GoBack"/>
      <w:bookmarkEnd w:id="0"/>
    </w:p>
    <w:p w14:paraId="25A967C4" w14:textId="77777777" w:rsidR="0013535B" w:rsidRDefault="004B2580" w:rsidP="00DB2238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79910E58" wp14:editId="4CE03011">
            <wp:extent cx="3848735" cy="2160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246" cy="21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943B" w14:textId="77777777" w:rsidR="0013535B" w:rsidRDefault="0013535B"/>
    <w:sectPr w:rsidR="0013535B">
      <w:footerReference w:type="default" r:id="rId9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9E113B" w14:textId="77777777" w:rsidR="004B2580" w:rsidRDefault="004B2580">
      <w:pPr>
        <w:spacing w:after="0" w:line="240" w:lineRule="auto"/>
      </w:pPr>
      <w:r>
        <w:separator/>
      </w:r>
    </w:p>
  </w:endnote>
  <w:endnote w:type="continuationSeparator" w:id="0">
    <w:p w14:paraId="7F77B3B1" w14:textId="77777777" w:rsidR="004B2580" w:rsidRDefault="004B25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32681F" w14:textId="77777777" w:rsidR="0013535B" w:rsidRDefault="004B2580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22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63B5E0" w14:textId="77777777" w:rsidR="004B2580" w:rsidRDefault="004B2580">
      <w:pPr>
        <w:spacing w:after="0" w:line="240" w:lineRule="auto"/>
      </w:pPr>
      <w:r>
        <w:separator/>
      </w:r>
    </w:p>
  </w:footnote>
  <w:footnote w:type="continuationSeparator" w:id="0">
    <w:p w14:paraId="11C98B23" w14:textId="77777777" w:rsidR="004B2580" w:rsidRDefault="004B25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35D4ED0"/>
    <w:multiLevelType w:val="hybridMultilevel"/>
    <w:tmpl w:val="7804A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7A1458"/>
    <w:multiLevelType w:val="hybridMultilevel"/>
    <w:tmpl w:val="5F328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8423324"/>
    <w:multiLevelType w:val="hybridMultilevel"/>
    <w:tmpl w:val="5758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4"/>
  </w:num>
  <w:num w:numId="17">
    <w:abstractNumId w:val="10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84F"/>
    <w:rsid w:val="0013535B"/>
    <w:rsid w:val="004B2580"/>
    <w:rsid w:val="0099284F"/>
    <w:rsid w:val="00DB2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32DDD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unhideWhenUsed/>
    <w:qFormat/>
    <w:rsid w:val="009928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284F"/>
    <w:rPr>
      <w:color w:val="34B6C3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28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284F"/>
    <w:rPr>
      <w:rFonts w:ascii="Courier New" w:hAnsi="Courier New" w:cs="Courier New"/>
      <w:color w:val="auto"/>
      <w:sz w:val="20"/>
      <w:szCs w:val="20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99284F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9284F"/>
  </w:style>
  <w:style w:type="character" w:customStyle="1" w:styleId="apple-converted-space">
    <w:name w:val="apple-converted-space"/>
    <w:basedOn w:val="DefaultParagraphFont"/>
    <w:rsid w:val="00992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10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aspberrypi.org/downloads/noobs/" TargetMode="Externa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eevanadarajah/Library/Containers/com.microsoft.Word/Data/Library/Caches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76A"/>
    <w:rsid w:val="0035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835712B582A642899E50051B1AD96E">
    <w:name w:val="8F835712B582A642899E50051B1AD96E"/>
  </w:style>
  <w:style w:type="paragraph" w:customStyle="1" w:styleId="87C35E1D81267A4585F52C14AD73E85F">
    <w:name w:val="87C35E1D81267A4585F52C14AD73E85F"/>
  </w:style>
  <w:style w:type="paragraph" w:customStyle="1" w:styleId="DDC06DCF6641BF4590092314B58D6E34">
    <w:name w:val="DDC06DCF6641BF4590092314B58D6E34"/>
  </w:style>
  <w:style w:type="paragraph" w:customStyle="1" w:styleId="6989E204ACE4104EB23DD81F78259CE5">
    <w:name w:val="6989E204ACE4104EB23DD81F78259C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13</TotalTime>
  <Pages>2</Pages>
  <Words>131</Words>
  <Characters>752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Nadarajah</dc:creator>
  <cp:keywords/>
  <dc:description/>
  <cp:lastModifiedBy>Jeeva Nadarajah</cp:lastModifiedBy>
  <cp:revision>1</cp:revision>
  <dcterms:created xsi:type="dcterms:W3CDTF">2016-01-12T00:53:00Z</dcterms:created>
  <dcterms:modified xsi:type="dcterms:W3CDTF">2016-01-12T01:14:00Z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