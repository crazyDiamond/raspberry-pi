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D786B" w14:textId="77777777" w:rsidR="00C37F08" w:rsidRDefault="00C37F08">
      <w:pPr>
        <w:pStyle w:val="Heading1"/>
        <w:rPr>
          <w:rFonts w:ascii="Futura" w:hAnsi="Futura" w:cs="Futura"/>
        </w:rPr>
      </w:pPr>
      <w:bookmarkStart w:id="0" w:name="_GoBack"/>
      <w:bookmarkEnd w:id="0"/>
    </w:p>
    <w:p w14:paraId="551751FC" w14:textId="13BEA2F4" w:rsidR="0013535B" w:rsidRPr="00AE2B8F" w:rsidRDefault="00171CDF">
      <w:pPr>
        <w:pStyle w:val="Heading1"/>
        <w:rPr>
          <w:rFonts w:ascii="Futura" w:hAnsi="Futura" w:cs="Futura"/>
        </w:rPr>
      </w:pPr>
      <w:r w:rsidRPr="00AE2B8F">
        <w:rPr>
          <w:rFonts w:ascii="Futura" w:hAnsi="Futura" w:cs="Futura"/>
        </w:rPr>
        <w:t>What we need</w:t>
      </w:r>
    </w:p>
    <w:p w14:paraId="7AB112D9" w14:textId="77777777" w:rsidR="0099284F" w:rsidRPr="00AE2B8F" w:rsidRDefault="0099284F" w:rsidP="0099284F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>Raspberry Pi 2</w:t>
      </w:r>
    </w:p>
    <w:p w14:paraId="762D1B05" w14:textId="77777777" w:rsidR="0099284F" w:rsidRPr="00AE2B8F" w:rsidRDefault="0099284F" w:rsidP="0099284F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 xml:space="preserve">Formatted 8gb micro SD card </w:t>
      </w:r>
    </w:p>
    <w:p w14:paraId="73343836" w14:textId="77777777" w:rsidR="00022A5F" w:rsidRPr="00022A5F" w:rsidRDefault="00530EF5" w:rsidP="0099284F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0D6B43">
        <w:rPr>
          <w:rFonts w:ascii="Futura" w:hAnsi="Futura" w:cs="Futura"/>
        </w:rPr>
        <w:t>Micro USB p</w:t>
      </w:r>
      <w:r w:rsidR="0099284F" w:rsidRPr="000D6B43">
        <w:rPr>
          <w:rFonts w:ascii="Futura" w:hAnsi="Futura" w:cs="Futura"/>
        </w:rPr>
        <w:t>ower cable</w:t>
      </w:r>
      <w:r w:rsidR="00171CDF" w:rsidRPr="000D6B43">
        <w:rPr>
          <w:rFonts w:ascii="Futura" w:hAnsi="Futura" w:cs="Futura"/>
        </w:rPr>
        <w:t xml:space="preserve"> with an AC adapter.</w:t>
      </w:r>
      <w:r w:rsidR="000D6B43" w:rsidRPr="000D6B43">
        <w:t xml:space="preserve"> </w:t>
      </w:r>
    </w:p>
    <w:p w14:paraId="340B0E65" w14:textId="355D6C00" w:rsidR="0099284F" w:rsidRPr="000D6B43" w:rsidRDefault="0099284F" w:rsidP="0099284F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0D6B43">
        <w:rPr>
          <w:rFonts w:ascii="Futura" w:hAnsi="Futura" w:cs="Futura"/>
        </w:rPr>
        <w:t xml:space="preserve">HDMI cable </w:t>
      </w:r>
    </w:p>
    <w:p w14:paraId="22508178" w14:textId="288E9D0C" w:rsidR="0049665F" w:rsidRPr="00AE2B8F" w:rsidRDefault="00022A5F" w:rsidP="0099284F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>
        <w:rPr>
          <w:rFonts w:ascii="Futura" w:hAnsi="Futura" w:cs="Futura"/>
        </w:rPr>
        <w:t>USB</w:t>
      </w:r>
      <w:r w:rsidR="0049665F" w:rsidRPr="00AE2B8F">
        <w:rPr>
          <w:rFonts w:ascii="Futura" w:hAnsi="Futura" w:cs="Futura"/>
        </w:rPr>
        <w:t xml:space="preserve"> keyboard</w:t>
      </w:r>
    </w:p>
    <w:p w14:paraId="05839A62" w14:textId="6A7DD21F" w:rsidR="0049665F" w:rsidRPr="00AE2B8F" w:rsidRDefault="0049665F" w:rsidP="0099284F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>USB mouse</w:t>
      </w:r>
    </w:p>
    <w:p w14:paraId="19C8DCC3" w14:textId="6101284B" w:rsidR="007D49E4" w:rsidRPr="00AE2B8F" w:rsidRDefault="007D49E4" w:rsidP="0099284F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 xml:space="preserve">Network cable or </w:t>
      </w:r>
      <w:r w:rsidR="00022A5F">
        <w:rPr>
          <w:rFonts w:ascii="Futura" w:hAnsi="Futura" w:cs="Futura"/>
        </w:rPr>
        <w:t>WIFI</w:t>
      </w:r>
      <w:r w:rsidRPr="00AE2B8F">
        <w:rPr>
          <w:rFonts w:ascii="Futura" w:hAnsi="Futura" w:cs="Futura"/>
        </w:rPr>
        <w:t xml:space="preserve"> adapter</w:t>
      </w:r>
    </w:p>
    <w:p w14:paraId="45DEB689" w14:textId="77777777" w:rsidR="00C37F08" w:rsidRDefault="00C37F08" w:rsidP="0099284F">
      <w:pPr>
        <w:pStyle w:val="Heading1"/>
        <w:rPr>
          <w:rFonts w:ascii="Futura" w:hAnsi="Futura" w:cs="Futura"/>
        </w:rPr>
      </w:pPr>
    </w:p>
    <w:p w14:paraId="2733F8FB" w14:textId="77777777" w:rsidR="0099284F" w:rsidRPr="00AE2B8F" w:rsidRDefault="0099284F" w:rsidP="0099284F">
      <w:pPr>
        <w:pStyle w:val="Heading1"/>
        <w:rPr>
          <w:rFonts w:ascii="Futura" w:hAnsi="Futura" w:cs="Futura"/>
        </w:rPr>
      </w:pPr>
      <w:r w:rsidRPr="00AE2B8F">
        <w:rPr>
          <w:rFonts w:ascii="Futura" w:hAnsi="Futura" w:cs="Futura"/>
        </w:rPr>
        <w:t>Install OS</w:t>
      </w:r>
    </w:p>
    <w:p w14:paraId="300585BE" w14:textId="7DFE9C2C" w:rsidR="001D26B4" w:rsidRPr="00AE2B8F" w:rsidRDefault="001D26B4" w:rsidP="001D26B4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>In order to install a basic Ras</w:t>
      </w:r>
      <w:r w:rsidR="00E9433D" w:rsidRPr="00AE2B8F">
        <w:rPr>
          <w:rFonts w:ascii="Futura" w:hAnsi="Futura" w:cs="Futura"/>
        </w:rPr>
        <w:t>p</w:t>
      </w:r>
      <w:r w:rsidRPr="00AE2B8F">
        <w:rPr>
          <w:rFonts w:ascii="Futura" w:hAnsi="Futura" w:cs="Futura"/>
        </w:rPr>
        <w:t xml:space="preserve">bian operating system, you can download the zip file from </w:t>
      </w:r>
      <w:hyperlink r:id="rId8" w:history="1">
        <w:r w:rsidRPr="00AE2B8F">
          <w:rPr>
            <w:rStyle w:val="Hyperlink"/>
            <w:rFonts w:ascii="Futura" w:hAnsi="Futura" w:cs="Futura"/>
          </w:rPr>
          <w:t>https://www.raspberrypi.org/downloads/noobs/</w:t>
        </w:r>
      </w:hyperlink>
      <w:r w:rsidRPr="00AE2B8F">
        <w:rPr>
          <w:rStyle w:val="Hyperlink"/>
          <w:rFonts w:ascii="Futura" w:hAnsi="Futura" w:cs="Futura"/>
        </w:rPr>
        <w:t xml:space="preserve">. </w:t>
      </w:r>
      <w:r w:rsidR="009E66DF" w:rsidRPr="00AE2B8F">
        <w:rPr>
          <w:rFonts w:ascii="Futura" w:hAnsi="Futura" w:cs="Futura"/>
        </w:rPr>
        <w:t xml:space="preserve">For the sake of </w:t>
      </w:r>
      <w:r w:rsidR="00E9433D" w:rsidRPr="00AE2B8F">
        <w:rPr>
          <w:rFonts w:ascii="Futura" w:hAnsi="Futura" w:cs="Futura"/>
        </w:rPr>
        <w:t>convenience,</w:t>
      </w:r>
      <w:r w:rsidR="009E66DF" w:rsidRPr="00AE2B8F">
        <w:rPr>
          <w:rFonts w:ascii="Futura" w:hAnsi="Futura" w:cs="Futura"/>
        </w:rPr>
        <w:t xml:space="preserve"> we have downloaded NOOBS and unzipped it to the micro SD labeled NOOBS.</w:t>
      </w:r>
    </w:p>
    <w:p w14:paraId="20CA11EF" w14:textId="77777777" w:rsidR="009E66DF" w:rsidRPr="00AE2B8F" w:rsidRDefault="0099284F" w:rsidP="0099284F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>Attach the micro SD</w:t>
      </w:r>
      <w:r w:rsidR="009E66DF" w:rsidRPr="00AE2B8F">
        <w:rPr>
          <w:rFonts w:ascii="Futura" w:hAnsi="Futura" w:cs="Futura"/>
        </w:rPr>
        <w:t xml:space="preserve"> to the Raspberry Pi and power up. </w:t>
      </w:r>
    </w:p>
    <w:p w14:paraId="271274F1" w14:textId="6406C804" w:rsidR="0099284F" w:rsidRPr="00AE2B8F" w:rsidRDefault="009E66DF" w:rsidP="0099284F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>Make sure you us</w:t>
      </w:r>
      <w:r w:rsidR="0049665F" w:rsidRPr="00AE2B8F">
        <w:rPr>
          <w:rFonts w:ascii="Futura" w:hAnsi="Futura" w:cs="Futura"/>
        </w:rPr>
        <w:t>e</w:t>
      </w:r>
      <w:r w:rsidRPr="00AE2B8F">
        <w:rPr>
          <w:rFonts w:ascii="Futura" w:hAnsi="Futura" w:cs="Futura"/>
        </w:rPr>
        <w:t xml:space="preserve"> a power cable with an AC adapter, this prevents the Raspberry from be</w:t>
      </w:r>
      <w:r w:rsidR="00022A5F">
        <w:rPr>
          <w:rFonts w:ascii="Futura" w:hAnsi="Futura" w:cs="Futura"/>
        </w:rPr>
        <w:t>ing confused! – Think about why!</w:t>
      </w:r>
    </w:p>
    <w:p w14:paraId="1AF5012D" w14:textId="30BC7DBE" w:rsidR="0049665F" w:rsidRPr="00AE2B8F" w:rsidRDefault="0049665F" w:rsidP="0099284F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>Use</w:t>
      </w:r>
      <w:r w:rsidR="00E9433D" w:rsidRPr="00AE2B8F">
        <w:rPr>
          <w:rFonts w:ascii="Futura" w:hAnsi="Futura" w:cs="Futura"/>
        </w:rPr>
        <w:t xml:space="preserve"> one of the four</w:t>
      </w:r>
      <w:r w:rsidRPr="00AE2B8F">
        <w:rPr>
          <w:rFonts w:ascii="Futura" w:hAnsi="Futura" w:cs="Futura"/>
        </w:rPr>
        <w:t xml:space="preserve"> USB port</w:t>
      </w:r>
      <w:r w:rsidR="00E9433D" w:rsidRPr="00AE2B8F">
        <w:rPr>
          <w:rFonts w:ascii="Futura" w:hAnsi="Futura" w:cs="Futura"/>
        </w:rPr>
        <w:t>s on the Raspberry Pi</w:t>
      </w:r>
      <w:r w:rsidRPr="00AE2B8F">
        <w:rPr>
          <w:rFonts w:ascii="Futura" w:hAnsi="Futura" w:cs="Futura"/>
        </w:rPr>
        <w:t xml:space="preserve"> to attach a keyboard and mouse.</w:t>
      </w:r>
    </w:p>
    <w:p w14:paraId="4A309E0A" w14:textId="462BD26E" w:rsidR="00E9433D" w:rsidRPr="00AE2B8F" w:rsidRDefault="00E9433D" w:rsidP="0099284F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>Connect the Raspberry to a Monitor or TV with the HDMI cable.</w:t>
      </w:r>
    </w:p>
    <w:p w14:paraId="5EC079C8" w14:textId="2EBE4008" w:rsidR="0021440D" w:rsidRPr="00AE2B8F" w:rsidRDefault="0021440D" w:rsidP="0099284F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>Once you see Raspbian as your first choice… connect to a network.</w:t>
      </w:r>
    </w:p>
    <w:p w14:paraId="5E148089" w14:textId="71CCD40A" w:rsidR="001039F0" w:rsidRPr="00AE2B8F" w:rsidRDefault="001039F0" w:rsidP="0099284F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>If you are connected to the network you should see Ras</w:t>
      </w:r>
      <w:r w:rsidR="00EF156C" w:rsidRPr="00AE2B8F">
        <w:rPr>
          <w:rFonts w:ascii="Futura" w:hAnsi="Futura" w:cs="Futura"/>
        </w:rPr>
        <w:t>p</w:t>
      </w:r>
      <w:r w:rsidRPr="00AE2B8F">
        <w:rPr>
          <w:rFonts w:ascii="Futura" w:hAnsi="Futura" w:cs="Futura"/>
        </w:rPr>
        <w:t>bian, Kodi, OSMC and other operating systems to pick from.</w:t>
      </w:r>
    </w:p>
    <w:p w14:paraId="0A1D031E" w14:textId="6E67DE37" w:rsidR="0099284F" w:rsidRPr="00AE2B8F" w:rsidRDefault="006458BE" w:rsidP="00E9433D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 xml:space="preserve">Take a moment to </w:t>
      </w:r>
      <w:r w:rsidR="00EF156C" w:rsidRPr="00AE2B8F">
        <w:rPr>
          <w:rFonts w:ascii="Futura" w:hAnsi="Futura" w:cs="Futura"/>
        </w:rPr>
        <w:t>go through the various operating systems and their descriptions.</w:t>
      </w:r>
    </w:p>
    <w:p w14:paraId="43DE96E5" w14:textId="028AEA18" w:rsidR="00642423" w:rsidRPr="00642423" w:rsidRDefault="00E9433D" w:rsidP="007D49E4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>Initially we are going to install Raspbian to build a simple webserver. When prompted, pick Raspbian and install it.</w:t>
      </w:r>
    </w:p>
    <w:p w14:paraId="1344F422" w14:textId="2B7FB902" w:rsidR="007D49E4" w:rsidRPr="00AE2B8F" w:rsidRDefault="007D49E4" w:rsidP="007D49E4">
      <w:pPr>
        <w:pStyle w:val="Heading1"/>
        <w:rPr>
          <w:rFonts w:ascii="Futura" w:hAnsi="Futura" w:cs="Futura"/>
        </w:rPr>
      </w:pPr>
      <w:r w:rsidRPr="00AE2B8F">
        <w:rPr>
          <w:rFonts w:ascii="Futura" w:hAnsi="Futura" w:cs="Futura"/>
        </w:rPr>
        <w:lastRenderedPageBreak/>
        <w:t xml:space="preserve">Install </w:t>
      </w:r>
      <w:proofErr w:type="spellStart"/>
      <w:r w:rsidRPr="00AE2B8F">
        <w:rPr>
          <w:rFonts w:ascii="Futura" w:hAnsi="Futura" w:cs="Futura"/>
        </w:rPr>
        <w:t>Wifi</w:t>
      </w:r>
      <w:proofErr w:type="spellEnd"/>
      <w:r w:rsidRPr="00AE2B8F">
        <w:rPr>
          <w:rFonts w:ascii="Futura" w:hAnsi="Futura" w:cs="Futura"/>
        </w:rPr>
        <w:t xml:space="preserve"> Adapter</w:t>
      </w:r>
    </w:p>
    <w:p w14:paraId="616FE8E0" w14:textId="47664A55" w:rsidR="007D49E4" w:rsidRPr="00AE2B8F" w:rsidRDefault="007D49E4" w:rsidP="007D49E4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 xml:space="preserve">Each table should have an </w:t>
      </w:r>
      <w:proofErr w:type="spellStart"/>
      <w:r w:rsidRPr="00AE2B8F">
        <w:rPr>
          <w:rFonts w:ascii="Futura" w:hAnsi="Futura" w:cs="Futura"/>
        </w:rPr>
        <w:t>Edimax</w:t>
      </w:r>
      <w:proofErr w:type="spellEnd"/>
      <w:r w:rsidRPr="00AE2B8F">
        <w:rPr>
          <w:rFonts w:ascii="Futura" w:hAnsi="Futura" w:cs="Futura"/>
        </w:rPr>
        <w:t xml:space="preserve"> </w:t>
      </w:r>
      <w:r w:rsidR="00022A5F">
        <w:rPr>
          <w:rFonts w:ascii="Futura" w:hAnsi="Futura" w:cs="Futura"/>
        </w:rPr>
        <w:t>WIFI</w:t>
      </w:r>
      <w:r w:rsidRPr="00AE2B8F">
        <w:rPr>
          <w:rFonts w:ascii="Futura" w:hAnsi="Futura" w:cs="Futura"/>
        </w:rPr>
        <w:t xml:space="preserve"> USB adapter. Connect the adapter to one of the USB ports on the Raspberry Pi</w:t>
      </w:r>
    </w:p>
    <w:p w14:paraId="621FEEB4" w14:textId="58001FAD" w:rsidR="007D49E4" w:rsidRPr="00AE2B8F" w:rsidRDefault="007D49E4" w:rsidP="007D49E4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>On the upper right corner, you should see a network sign that shows you as disconnected. Click on that sign</w:t>
      </w:r>
    </w:p>
    <w:p w14:paraId="15EE5CD6" w14:textId="7FDEE1F7" w:rsidR="007D49E4" w:rsidRPr="00AE2B8F" w:rsidRDefault="007D49E4" w:rsidP="007D49E4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 xml:space="preserve">Join </w:t>
      </w:r>
      <w:r w:rsidR="00022A5F">
        <w:rPr>
          <w:rFonts w:ascii="Futura" w:hAnsi="Futura" w:cs="Futura"/>
        </w:rPr>
        <w:t>“</w:t>
      </w:r>
      <w:proofErr w:type="spellStart"/>
      <w:r w:rsidR="00022A5F">
        <w:rPr>
          <w:rFonts w:ascii="Futura" w:hAnsi="Futura" w:cs="Futura"/>
        </w:rPr>
        <w:t>TheForge</w:t>
      </w:r>
      <w:proofErr w:type="spellEnd"/>
      <w:r w:rsidR="00022A5F">
        <w:rPr>
          <w:rFonts w:ascii="Futura" w:hAnsi="Futura" w:cs="Futura"/>
        </w:rPr>
        <w:t>”</w:t>
      </w:r>
      <w:r w:rsidRPr="00AE2B8F">
        <w:rPr>
          <w:rFonts w:ascii="Futura" w:hAnsi="Futura" w:cs="Futura"/>
        </w:rPr>
        <w:t xml:space="preserve"> with Password “</w:t>
      </w:r>
      <w:proofErr w:type="spellStart"/>
      <w:r w:rsidRPr="00AE2B8F">
        <w:rPr>
          <w:rFonts w:ascii="Futura" w:hAnsi="Futura" w:cs="Futura"/>
        </w:rPr>
        <w:t>agileLIVE</w:t>
      </w:r>
      <w:proofErr w:type="spellEnd"/>
      <w:r w:rsidRPr="00AE2B8F">
        <w:rPr>
          <w:rFonts w:ascii="Futura" w:hAnsi="Futura" w:cs="Futura"/>
        </w:rPr>
        <w:t>!”</w:t>
      </w:r>
    </w:p>
    <w:p w14:paraId="541694D9" w14:textId="0C90BBAA" w:rsidR="007D49E4" w:rsidRPr="00022A5F" w:rsidRDefault="007D49E4" w:rsidP="00022A5F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>Open the Epiphany Web Browser and navigat</w:t>
      </w:r>
      <w:r w:rsidR="00022A5F">
        <w:rPr>
          <w:rFonts w:ascii="Futura" w:hAnsi="Futura" w:cs="Futura"/>
        </w:rPr>
        <w:t>e to your favorite coding site.</w:t>
      </w:r>
    </w:p>
    <w:p w14:paraId="1665DDD1" w14:textId="18A38449" w:rsidR="0099284F" w:rsidRPr="00AE2B8F" w:rsidRDefault="007D49E4" w:rsidP="007D49E4">
      <w:pPr>
        <w:pStyle w:val="Heading1"/>
        <w:rPr>
          <w:rFonts w:ascii="Futura" w:hAnsi="Futura" w:cs="Futura"/>
        </w:rPr>
      </w:pPr>
      <w:r w:rsidRPr="00AE2B8F">
        <w:rPr>
          <w:rFonts w:ascii="Futura" w:hAnsi="Futura" w:cs="Futura"/>
        </w:rPr>
        <w:t xml:space="preserve"> </w:t>
      </w:r>
      <w:r w:rsidR="0099284F" w:rsidRPr="00AE2B8F">
        <w:rPr>
          <w:rFonts w:ascii="Futura" w:hAnsi="Futura" w:cs="Futura"/>
        </w:rPr>
        <w:t>Install Apache Webserver</w:t>
      </w:r>
    </w:p>
    <w:p w14:paraId="5CFB62DB" w14:textId="059D1762" w:rsidR="0099284F" w:rsidRPr="00AE2B8F" w:rsidRDefault="0057235D" w:rsidP="0099284F">
      <w:pPr>
        <w:pStyle w:val="ListParagraph"/>
        <w:numPr>
          <w:ilvl w:val="0"/>
          <w:numId w:val="19"/>
        </w:numPr>
        <w:rPr>
          <w:rFonts w:ascii="Futura" w:hAnsi="Futura" w:cs="Futura"/>
          <w:color w:val="000000"/>
          <w:sz w:val="21"/>
          <w:szCs w:val="21"/>
          <w:lang w:eastAsia="en-US"/>
        </w:rPr>
      </w:pPr>
      <w:r w:rsidRPr="00AE2B8F">
        <w:rPr>
          <w:rFonts w:ascii="Futura" w:hAnsi="Futura" w:cs="Futura"/>
        </w:rPr>
        <w:t xml:space="preserve">First install the apache 2 package with the following command on the Terminal. </w:t>
      </w:r>
    </w:p>
    <w:p w14:paraId="7AF712E5" w14:textId="055CA1A1" w:rsidR="0099284F" w:rsidRPr="00AE2B8F" w:rsidRDefault="0099284F" w:rsidP="007D49E4">
      <w:pPr>
        <w:pStyle w:val="ListParagraph"/>
        <w:rPr>
          <w:rFonts w:ascii="Futura" w:hAnsi="Futura" w:cs="Futura"/>
          <w:color w:val="000000"/>
          <w:sz w:val="21"/>
          <w:szCs w:val="21"/>
          <w:bdr w:val="none" w:sz="0" w:space="0" w:color="auto" w:frame="1"/>
          <w:lang w:eastAsia="en-US"/>
        </w:rPr>
      </w:pPr>
      <w:proofErr w:type="spellStart"/>
      <w:r w:rsidRPr="00AE2B8F">
        <w:rPr>
          <w:rFonts w:ascii="Futura" w:hAnsi="Futura" w:cs="Futura"/>
          <w:color w:val="000000"/>
          <w:sz w:val="21"/>
          <w:szCs w:val="21"/>
          <w:bdr w:val="none" w:sz="0" w:space="0" w:color="auto" w:frame="1"/>
          <w:lang w:eastAsia="en-US"/>
        </w:rPr>
        <w:t>sudo</w:t>
      </w:r>
      <w:proofErr w:type="spellEnd"/>
      <w:r w:rsidRPr="00AE2B8F">
        <w:rPr>
          <w:rFonts w:ascii="Futura" w:hAnsi="Futura" w:cs="Futura"/>
          <w:color w:val="000000"/>
          <w:sz w:val="21"/>
          <w:szCs w:val="21"/>
          <w:bdr w:val="none" w:sz="0" w:space="0" w:color="auto" w:frame="1"/>
          <w:lang w:eastAsia="en-US"/>
        </w:rPr>
        <w:t xml:space="preserve"> apt</w:t>
      </w:r>
      <w:r w:rsidRPr="00AE2B8F">
        <w:rPr>
          <w:rFonts w:ascii="Futura" w:hAnsi="Futura" w:cs="Futura"/>
          <w:color w:val="A67F59"/>
          <w:sz w:val="21"/>
          <w:szCs w:val="21"/>
          <w:bdr w:val="none" w:sz="0" w:space="0" w:color="auto" w:frame="1"/>
          <w:lang w:eastAsia="en-US"/>
        </w:rPr>
        <w:t>-</w:t>
      </w:r>
      <w:r w:rsidRPr="00AE2B8F">
        <w:rPr>
          <w:rFonts w:ascii="Futura" w:hAnsi="Futura" w:cs="Futura"/>
          <w:color w:val="000000"/>
          <w:sz w:val="21"/>
          <w:szCs w:val="21"/>
          <w:bdr w:val="none" w:sz="0" w:space="0" w:color="auto" w:frame="1"/>
          <w:lang w:eastAsia="en-US"/>
        </w:rPr>
        <w:t xml:space="preserve">get install apache2 </w:t>
      </w:r>
      <w:r w:rsidRPr="00AE2B8F">
        <w:rPr>
          <w:rFonts w:ascii="Futura" w:hAnsi="Futura" w:cs="Futura"/>
          <w:color w:val="A67F59"/>
          <w:sz w:val="21"/>
          <w:szCs w:val="21"/>
          <w:bdr w:val="none" w:sz="0" w:space="0" w:color="auto" w:frame="1"/>
          <w:lang w:eastAsia="en-US"/>
        </w:rPr>
        <w:t>–</w:t>
      </w:r>
      <w:r w:rsidRPr="00AE2B8F">
        <w:rPr>
          <w:rFonts w:ascii="Futura" w:hAnsi="Futura" w:cs="Futura"/>
          <w:color w:val="000000"/>
          <w:sz w:val="21"/>
          <w:szCs w:val="21"/>
          <w:bdr w:val="none" w:sz="0" w:space="0" w:color="auto" w:frame="1"/>
          <w:lang w:eastAsia="en-US"/>
        </w:rPr>
        <w:t>y</w:t>
      </w:r>
    </w:p>
    <w:p w14:paraId="739CC2F7" w14:textId="64EDD7CA" w:rsidR="00DB2238" w:rsidRPr="00AE2B8F" w:rsidRDefault="0099284F" w:rsidP="00DB2238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>By default, Apache puts a test HTML file in the web folder. This default web page is served when you browse to http://localhost/ on the Pi itself, or http://192.168.1.10 (whatever the Pi's IP address is) from another computer on the network. To find the Pi's IP address, type h</w:t>
      </w:r>
      <w:r w:rsidR="0057235D" w:rsidRPr="00AE2B8F">
        <w:rPr>
          <w:rFonts w:ascii="Futura" w:hAnsi="Futura" w:cs="Futura"/>
        </w:rPr>
        <w:t>ostname -I on the command line.</w:t>
      </w:r>
      <w:r w:rsidR="00DB2238" w:rsidRPr="00AE2B8F">
        <w:rPr>
          <w:rFonts w:ascii="Futura" w:hAnsi="Futura" w:cs="Futura"/>
          <w:noProof/>
          <w:lang w:eastAsia="en-US"/>
        </w:rPr>
        <w:t xml:space="preserve"> </w:t>
      </w:r>
    </w:p>
    <w:p w14:paraId="26D04076" w14:textId="2DE6C8DC" w:rsidR="00975806" w:rsidRPr="00AE2B8F" w:rsidRDefault="00800B14" w:rsidP="00DB2238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  <w:noProof/>
          <w:lang w:eastAsia="en-US"/>
        </w:rPr>
        <w:t>Create something interesting to share with the team.</w:t>
      </w:r>
    </w:p>
    <w:p w14:paraId="74E82B47" w14:textId="3905E244" w:rsidR="007D49E4" w:rsidRPr="00AE2B8F" w:rsidRDefault="00022A5F" w:rsidP="007D49E4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>
        <w:rPr>
          <w:rFonts w:ascii="Futura" w:hAnsi="Futura" w:cs="Futura"/>
          <w:noProof/>
          <w:lang w:eastAsia="en-US"/>
        </w:rPr>
        <w:t>Find the other tables’</w:t>
      </w:r>
      <w:r w:rsidR="007D49E4" w:rsidRPr="00AE2B8F">
        <w:rPr>
          <w:rFonts w:ascii="Futura" w:hAnsi="Futura" w:cs="Futura"/>
          <w:noProof/>
          <w:lang w:eastAsia="en-US"/>
        </w:rPr>
        <w:t xml:space="preserve"> IP address and take a look at their Web Page.</w:t>
      </w:r>
    </w:p>
    <w:p w14:paraId="5FF06D99" w14:textId="09D139C8" w:rsidR="00DB2238" w:rsidRPr="00AE2B8F" w:rsidRDefault="007D49E4" w:rsidP="007D49E4">
      <w:pPr>
        <w:pStyle w:val="ListParagraph"/>
        <w:rPr>
          <w:rFonts w:ascii="Futura" w:hAnsi="Futura" w:cs="Futura"/>
        </w:rPr>
      </w:pPr>
      <w:r w:rsidRPr="00AE2B8F">
        <w:rPr>
          <w:rFonts w:ascii="Futura" w:hAnsi="Futura" w:cs="Futura"/>
        </w:rPr>
        <w:t xml:space="preserve"> </w:t>
      </w:r>
    </w:p>
    <w:p w14:paraId="0DFB13DD" w14:textId="5C34EBF8" w:rsidR="00E57718" w:rsidRPr="00AE2B8F" w:rsidRDefault="001D26B4" w:rsidP="00E57718">
      <w:pPr>
        <w:pStyle w:val="Heading1"/>
        <w:rPr>
          <w:rFonts w:ascii="Futura" w:hAnsi="Futura" w:cs="Futura"/>
        </w:rPr>
      </w:pPr>
      <w:r w:rsidRPr="00AE2B8F">
        <w:rPr>
          <w:rFonts w:ascii="Futura" w:hAnsi="Futura" w:cs="Futura"/>
        </w:rPr>
        <w:t>Shut down Ras</w:t>
      </w:r>
      <w:r w:rsidR="00B36B72" w:rsidRPr="00AE2B8F">
        <w:rPr>
          <w:rFonts w:ascii="Futura" w:hAnsi="Futura" w:cs="Futura"/>
        </w:rPr>
        <w:t>p</w:t>
      </w:r>
      <w:r w:rsidRPr="00AE2B8F">
        <w:rPr>
          <w:rFonts w:ascii="Futura" w:hAnsi="Futura" w:cs="Futura"/>
        </w:rPr>
        <w:t>bian</w:t>
      </w:r>
    </w:p>
    <w:p w14:paraId="471A4AAD" w14:textId="754D7C1B" w:rsidR="001D26B4" w:rsidRPr="00AE2B8F" w:rsidRDefault="001D26B4" w:rsidP="001D26B4">
      <w:pPr>
        <w:pStyle w:val="ListParagraph"/>
        <w:numPr>
          <w:ilvl w:val="0"/>
          <w:numId w:val="19"/>
        </w:numPr>
        <w:rPr>
          <w:rFonts w:ascii="Futura" w:hAnsi="Futura" w:cs="Futura"/>
          <w:color w:val="000000"/>
          <w:sz w:val="21"/>
          <w:szCs w:val="21"/>
          <w:lang w:eastAsia="en-US"/>
        </w:rPr>
      </w:pPr>
      <w:r w:rsidRPr="00AE2B8F">
        <w:rPr>
          <w:rFonts w:ascii="Futura" w:hAnsi="Futura" w:cs="Futura"/>
        </w:rPr>
        <w:t>To shut down, go to the Ras</w:t>
      </w:r>
      <w:r w:rsidR="00B36B72" w:rsidRPr="00AE2B8F">
        <w:rPr>
          <w:rFonts w:ascii="Futura" w:hAnsi="Futura" w:cs="Futura"/>
        </w:rPr>
        <w:t>p</w:t>
      </w:r>
      <w:r w:rsidRPr="00AE2B8F">
        <w:rPr>
          <w:rFonts w:ascii="Futura" w:hAnsi="Futura" w:cs="Futura"/>
        </w:rPr>
        <w:t>bian Menu and select shut down.</w:t>
      </w:r>
    </w:p>
    <w:p w14:paraId="5E2AB4DB" w14:textId="44FD4116" w:rsidR="001D26B4" w:rsidRPr="00AE2B8F" w:rsidRDefault="001D26B4" w:rsidP="001D26B4">
      <w:pPr>
        <w:pStyle w:val="ListParagraph"/>
        <w:numPr>
          <w:ilvl w:val="0"/>
          <w:numId w:val="19"/>
        </w:numPr>
        <w:rPr>
          <w:rFonts w:ascii="Futura" w:hAnsi="Futura" w:cs="Futura"/>
          <w:color w:val="000000"/>
          <w:sz w:val="21"/>
          <w:szCs w:val="21"/>
          <w:lang w:eastAsia="en-US"/>
        </w:rPr>
      </w:pPr>
      <w:r w:rsidRPr="00AE2B8F">
        <w:rPr>
          <w:rFonts w:ascii="Futura" w:hAnsi="Futura" w:cs="Futura"/>
        </w:rPr>
        <w:t>When prompted, click on OK</w:t>
      </w:r>
    </w:p>
    <w:p w14:paraId="04978CB2" w14:textId="7712A5EC" w:rsidR="001D26B4" w:rsidRPr="00AE2B8F" w:rsidRDefault="001D26B4" w:rsidP="001D26B4">
      <w:pPr>
        <w:pStyle w:val="ListParagraph"/>
        <w:numPr>
          <w:ilvl w:val="0"/>
          <w:numId w:val="19"/>
        </w:numPr>
        <w:rPr>
          <w:rFonts w:ascii="Futura" w:hAnsi="Futura" w:cs="Futura"/>
          <w:color w:val="000000"/>
          <w:sz w:val="21"/>
          <w:szCs w:val="21"/>
          <w:lang w:eastAsia="en-US"/>
        </w:rPr>
      </w:pPr>
      <w:r w:rsidRPr="00AE2B8F">
        <w:rPr>
          <w:rFonts w:ascii="Futura" w:hAnsi="Futura" w:cs="Futura"/>
        </w:rPr>
        <w:t>You can keep the Raspberry Pi powered up for the next exercise.</w:t>
      </w:r>
    </w:p>
    <w:p w14:paraId="6C0EC727" w14:textId="77777777" w:rsidR="00E57718" w:rsidRPr="00AE2B8F" w:rsidRDefault="00E57718" w:rsidP="00DB2238">
      <w:pPr>
        <w:pStyle w:val="ListParagraph"/>
        <w:rPr>
          <w:rFonts w:ascii="Futura" w:hAnsi="Futura" w:cs="Futura"/>
        </w:rPr>
      </w:pPr>
    </w:p>
    <w:p w14:paraId="5A67430E" w14:textId="77777777" w:rsidR="00C37F08" w:rsidRDefault="00C37F08" w:rsidP="001E012B">
      <w:pPr>
        <w:pStyle w:val="Heading1"/>
        <w:rPr>
          <w:rFonts w:ascii="Futura" w:hAnsi="Futura" w:cs="Futura"/>
        </w:rPr>
      </w:pPr>
    </w:p>
    <w:p w14:paraId="30EE2243" w14:textId="0EEC99B0" w:rsidR="001E012B" w:rsidRPr="00AE2B8F" w:rsidRDefault="00F24FEA" w:rsidP="001E012B">
      <w:pPr>
        <w:pStyle w:val="Heading1"/>
        <w:rPr>
          <w:rFonts w:ascii="Futura" w:hAnsi="Futura" w:cs="Futura"/>
        </w:rPr>
      </w:pPr>
      <w:r w:rsidRPr="00AE2B8F">
        <w:rPr>
          <w:rFonts w:ascii="Futura" w:hAnsi="Futura" w:cs="Futura"/>
        </w:rPr>
        <w:t>What is XBMC</w:t>
      </w:r>
      <w:r w:rsidR="00B17A45" w:rsidRPr="00AE2B8F">
        <w:rPr>
          <w:rFonts w:ascii="Futura" w:hAnsi="Futura" w:cs="Futura"/>
        </w:rPr>
        <w:t xml:space="preserve"> ?</w:t>
      </w:r>
      <w:r w:rsidR="009D485F" w:rsidRPr="00AE2B8F">
        <w:rPr>
          <w:rFonts w:ascii="Futura" w:hAnsi="Futura" w:cs="Futura"/>
        </w:rPr>
        <w:tab/>
      </w:r>
    </w:p>
    <w:p w14:paraId="0149E472" w14:textId="77777777" w:rsidR="00B17A45" w:rsidRPr="00AE2B8F" w:rsidRDefault="00B17A45" w:rsidP="00B17A45">
      <w:pPr>
        <w:rPr>
          <w:rFonts w:ascii="Futura" w:hAnsi="Futura" w:cs="Futura"/>
          <w:shd w:val="clear" w:color="auto" w:fill="FFFFFF"/>
        </w:rPr>
      </w:pPr>
      <w:r w:rsidRPr="00AE2B8F">
        <w:rPr>
          <w:rFonts w:ascii="Futura" w:hAnsi="Futura" w:cs="Futura"/>
          <w:shd w:val="clear" w:color="auto" w:fill="FFFFFF"/>
        </w:rPr>
        <w:t>XBMC (formerly "Xbox Media Center") is a free, open source</w:t>
      </w:r>
      <w:r w:rsidRPr="00AE2B8F">
        <w:rPr>
          <w:rFonts w:ascii="Futura" w:hAnsi="Futura" w:cs="Futura"/>
        </w:rPr>
        <w:t xml:space="preserve"> </w:t>
      </w:r>
      <w:r w:rsidRPr="00AE2B8F">
        <w:rPr>
          <w:rFonts w:ascii="Futura" w:hAnsi="Futura" w:cs="Futura"/>
          <w:shd w:val="clear" w:color="auto" w:fill="FFFFFF"/>
        </w:rPr>
        <w:t>multimedia player that runs on the first-generation Microsoft Xbox (Not the never XBOX One or 360), as well as on computers running</w:t>
      </w:r>
      <w:r w:rsidRPr="00AE2B8F">
        <w:rPr>
          <w:rStyle w:val="apple-converted-space"/>
          <w:rFonts w:ascii="Futura" w:eastAsia="Times New Roman" w:hAnsi="Futura" w:cs="Futura"/>
          <w:color w:val="252525"/>
          <w:sz w:val="21"/>
          <w:szCs w:val="21"/>
          <w:shd w:val="clear" w:color="auto" w:fill="FFFFFF"/>
        </w:rPr>
        <w:t> </w:t>
      </w:r>
      <w:r w:rsidRPr="00AE2B8F">
        <w:rPr>
          <w:rFonts w:ascii="Futura" w:hAnsi="Futura" w:cs="Futura"/>
          <w:b/>
          <w:bCs/>
          <w:shd w:val="clear" w:color="auto" w:fill="FFFFFF"/>
        </w:rPr>
        <w:t>Linux, Mac OS X, and Windows</w:t>
      </w:r>
      <w:r w:rsidRPr="00AE2B8F">
        <w:rPr>
          <w:rFonts w:ascii="Futura" w:hAnsi="Futura" w:cs="Futura"/>
          <w:shd w:val="clear" w:color="auto" w:fill="FFFFFF"/>
        </w:rPr>
        <w:t>.</w:t>
      </w:r>
    </w:p>
    <w:p w14:paraId="495DA8F0" w14:textId="493DD6B2" w:rsidR="00B36B72" w:rsidRPr="00022A5F" w:rsidRDefault="00B17A45" w:rsidP="00B17A45">
      <w:pPr>
        <w:rPr>
          <w:rFonts w:ascii="Futura" w:eastAsia="Times New Roman" w:hAnsi="Futura" w:cs="Futura"/>
          <w:color w:val="808080" w:themeColor="background1" w:themeShade="80"/>
          <w:shd w:val="clear" w:color="auto" w:fill="FFFFFF"/>
        </w:rPr>
      </w:pPr>
      <w:r w:rsidRPr="00022A5F">
        <w:rPr>
          <w:rFonts w:ascii="Futura" w:eastAsia="Times New Roman" w:hAnsi="Futura" w:cs="Futura"/>
          <w:color w:val="808080" w:themeColor="background1" w:themeShade="80"/>
          <w:lang w:eastAsia="en-US"/>
        </w:rPr>
        <w:t>XBMC can be used to play/view the most popular video, audio, and picture formats, and many more lesser-known formats, including:</w:t>
      </w:r>
      <w:r w:rsidR="00B36B72" w:rsidRPr="00022A5F">
        <w:rPr>
          <w:rFonts w:ascii="Futura" w:eastAsia="Times New Roman" w:hAnsi="Futura" w:cs="Futura"/>
          <w:color w:val="808080" w:themeColor="background1" w:themeShade="80"/>
          <w:shd w:val="clear" w:color="auto" w:fill="FFFFFF"/>
        </w:rPr>
        <w:t xml:space="preserve"> </w:t>
      </w:r>
    </w:p>
    <w:p w14:paraId="7B30FCFD" w14:textId="77777777" w:rsidR="00F24FEA" w:rsidRPr="00AE2B8F" w:rsidRDefault="00F24FEA" w:rsidP="00F24FEA">
      <w:pPr>
        <w:pStyle w:val="Heading1"/>
        <w:rPr>
          <w:rFonts w:ascii="Futura" w:eastAsia="Times New Roman" w:hAnsi="Futura" w:cs="Futura"/>
          <w:color w:val="222222"/>
          <w:shd w:val="clear" w:color="auto" w:fill="FFFFFF"/>
        </w:rPr>
      </w:pPr>
      <w:r w:rsidRPr="00AE2B8F">
        <w:rPr>
          <w:rFonts w:ascii="Futura" w:hAnsi="Futura" w:cs="Futura"/>
        </w:rPr>
        <w:t>Install an XBMC Media Player</w:t>
      </w:r>
      <w:r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 </w:t>
      </w:r>
    </w:p>
    <w:p w14:paraId="04CEA8C5" w14:textId="77777777" w:rsidR="007401B4" w:rsidRPr="00AE2B8F" w:rsidRDefault="007401B4" w:rsidP="007401B4">
      <w:pPr>
        <w:rPr>
          <w:rFonts w:ascii="Futura" w:eastAsia="Times New Roman" w:hAnsi="Futura" w:cs="Futura"/>
          <w:color w:val="222222"/>
          <w:shd w:val="clear" w:color="auto" w:fill="FFFFFF"/>
        </w:rPr>
      </w:pPr>
      <w:proofErr w:type="spellStart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>OpenELEC</w:t>
      </w:r>
      <w:proofErr w:type="spellEnd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 is short for Open </w:t>
      </w:r>
      <w:proofErr w:type="spellStart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>Embeedded</w:t>
      </w:r>
      <w:proofErr w:type="spellEnd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 Linux Entertainment Center. This is part of the Linux distribution designed to provide a home theater and built on top of KODI, </w:t>
      </w:r>
      <w:proofErr w:type="spellStart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>formarly</w:t>
      </w:r>
      <w:proofErr w:type="spellEnd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 known as XBMC. </w:t>
      </w:r>
      <w:proofErr w:type="spellStart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>OpenELEC</w:t>
      </w:r>
      <w:proofErr w:type="spellEnd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 applies the “Just Enough Operating System” principal. It’s designed to consume fewer resources and boot quickly.</w:t>
      </w:r>
    </w:p>
    <w:p w14:paraId="1C20DEDA" w14:textId="412BEAB1" w:rsidR="007401B4" w:rsidRPr="00AE2B8F" w:rsidRDefault="00F24FEA" w:rsidP="00663D2C">
      <w:pPr>
        <w:pStyle w:val="ListParagraph"/>
        <w:numPr>
          <w:ilvl w:val="0"/>
          <w:numId w:val="21"/>
        </w:numPr>
        <w:rPr>
          <w:rFonts w:ascii="Futura" w:eastAsia="Times New Roman" w:hAnsi="Futura" w:cs="Futura"/>
          <w:color w:val="222222"/>
          <w:shd w:val="clear" w:color="auto" w:fill="FFFFFF"/>
        </w:rPr>
      </w:pPr>
      <w:r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For the sake of </w:t>
      </w:r>
      <w:r w:rsidR="007401B4" w:rsidRPr="00AE2B8F">
        <w:rPr>
          <w:rFonts w:ascii="Futura" w:eastAsia="Times New Roman" w:hAnsi="Futura" w:cs="Futura"/>
          <w:color w:val="222222"/>
          <w:shd w:val="clear" w:color="auto" w:fill="FFFFFF"/>
        </w:rPr>
        <w:t>convenience,</w:t>
      </w:r>
      <w:r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 we have downloaded and </w:t>
      </w:r>
      <w:r w:rsidR="007401B4"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installed </w:t>
      </w:r>
      <w:proofErr w:type="spellStart"/>
      <w:r w:rsidR="007401B4" w:rsidRPr="00AE2B8F">
        <w:rPr>
          <w:rFonts w:ascii="Futura" w:eastAsia="Times New Roman" w:hAnsi="Futura" w:cs="Futura"/>
          <w:color w:val="222222"/>
          <w:shd w:val="clear" w:color="auto" w:fill="FFFFFF"/>
        </w:rPr>
        <w:t>OpenELEC</w:t>
      </w:r>
      <w:proofErr w:type="spellEnd"/>
      <w:r w:rsidR="007401B4"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 to a micro SD. Each table should have one.</w:t>
      </w:r>
      <w:r w:rsidR="00663D2C"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 </w:t>
      </w:r>
    </w:p>
    <w:p w14:paraId="09072BBF" w14:textId="13CA854B" w:rsidR="00663D2C" w:rsidRPr="00AE2B8F" w:rsidRDefault="00663D2C" w:rsidP="00663D2C">
      <w:pPr>
        <w:pStyle w:val="ListParagraph"/>
        <w:numPr>
          <w:ilvl w:val="0"/>
          <w:numId w:val="21"/>
        </w:numPr>
        <w:rPr>
          <w:rFonts w:ascii="Futura" w:eastAsia="Times New Roman" w:hAnsi="Futura" w:cs="Futura"/>
          <w:color w:val="auto"/>
          <w:lang w:eastAsia="en-US"/>
        </w:rPr>
      </w:pPr>
      <w:r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Insert the </w:t>
      </w:r>
      <w:proofErr w:type="spellStart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>MicroSD</w:t>
      </w:r>
      <w:proofErr w:type="spellEnd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 marked </w:t>
      </w:r>
      <w:proofErr w:type="spellStart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>OpenELEC</w:t>
      </w:r>
      <w:proofErr w:type="spellEnd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 into the Raspberry Pi</w:t>
      </w:r>
    </w:p>
    <w:p w14:paraId="7325FF92" w14:textId="05526A9E" w:rsidR="00663D2C" w:rsidRPr="00AE2B8F" w:rsidRDefault="00663D2C" w:rsidP="00663D2C">
      <w:pPr>
        <w:pStyle w:val="ListParagraph"/>
        <w:numPr>
          <w:ilvl w:val="0"/>
          <w:numId w:val="21"/>
        </w:numPr>
        <w:rPr>
          <w:rFonts w:ascii="Futura" w:eastAsia="Times New Roman" w:hAnsi="Futura" w:cs="Futura"/>
          <w:color w:val="auto"/>
          <w:lang w:eastAsia="en-US"/>
        </w:rPr>
      </w:pPr>
      <w:r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You will be prompted to choose to boot Raspbian or </w:t>
      </w:r>
      <w:proofErr w:type="spellStart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>OpenELEC</w:t>
      </w:r>
      <w:proofErr w:type="spellEnd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. Select </w:t>
      </w:r>
      <w:proofErr w:type="spellStart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>OpenELEC</w:t>
      </w:r>
      <w:proofErr w:type="spellEnd"/>
    </w:p>
    <w:p w14:paraId="45D0D71C" w14:textId="77D93159" w:rsidR="00663D2C" w:rsidRPr="00AE2B8F" w:rsidRDefault="00663D2C" w:rsidP="00663D2C">
      <w:pPr>
        <w:pStyle w:val="ListParagraph"/>
        <w:numPr>
          <w:ilvl w:val="0"/>
          <w:numId w:val="21"/>
        </w:numPr>
        <w:rPr>
          <w:rFonts w:ascii="Futura" w:eastAsia="Times New Roman" w:hAnsi="Futura" w:cs="Futura"/>
          <w:color w:val="auto"/>
          <w:lang w:eastAsia="en-US"/>
        </w:rPr>
      </w:pPr>
      <w:r w:rsidRPr="00AE2B8F">
        <w:rPr>
          <w:rFonts w:ascii="Futura" w:eastAsia="Times New Roman" w:hAnsi="Futura" w:cs="Futura"/>
          <w:color w:val="222222"/>
          <w:shd w:val="clear" w:color="auto" w:fill="FFFFFF"/>
        </w:rPr>
        <w:t xml:space="preserve">Go through the setup steps to configure </w:t>
      </w:r>
      <w:proofErr w:type="spellStart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>OpenELEC</w:t>
      </w:r>
      <w:proofErr w:type="spellEnd"/>
      <w:r w:rsidRPr="00AE2B8F">
        <w:rPr>
          <w:rFonts w:ascii="Futura" w:eastAsia="Times New Roman" w:hAnsi="Futura" w:cs="Futura"/>
          <w:color w:val="222222"/>
          <w:shd w:val="clear" w:color="auto" w:fill="FFFFFF"/>
        </w:rPr>
        <w:t>.</w:t>
      </w:r>
    </w:p>
    <w:p w14:paraId="15A5B56A" w14:textId="77777777" w:rsidR="00663D2C" w:rsidRPr="00AE2B8F" w:rsidRDefault="00663D2C" w:rsidP="00663D2C">
      <w:pPr>
        <w:pStyle w:val="Heading1"/>
        <w:rPr>
          <w:rFonts w:ascii="Futura" w:hAnsi="Futura" w:cs="Futura"/>
        </w:rPr>
      </w:pPr>
      <w:r w:rsidRPr="00AE2B8F">
        <w:rPr>
          <w:rFonts w:ascii="Futura" w:hAnsi="Futura" w:cs="Futura"/>
        </w:rPr>
        <w:t xml:space="preserve">Install </w:t>
      </w:r>
      <w:proofErr w:type="spellStart"/>
      <w:r w:rsidRPr="00AE2B8F">
        <w:rPr>
          <w:rFonts w:ascii="Futura" w:hAnsi="Futura" w:cs="Futura"/>
        </w:rPr>
        <w:t>Wifi</w:t>
      </w:r>
      <w:proofErr w:type="spellEnd"/>
      <w:r w:rsidRPr="00AE2B8F">
        <w:rPr>
          <w:rFonts w:ascii="Futura" w:hAnsi="Futura" w:cs="Futura"/>
        </w:rPr>
        <w:t xml:space="preserve"> Adapter</w:t>
      </w:r>
    </w:p>
    <w:p w14:paraId="01F3156C" w14:textId="2C2CC7F5" w:rsidR="00FD483B" w:rsidRPr="00C37F08" w:rsidRDefault="00FD483B" w:rsidP="00FD483B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 xml:space="preserve">Under the </w:t>
      </w:r>
      <w:proofErr w:type="spellStart"/>
      <w:r w:rsidRPr="00AE2B8F">
        <w:rPr>
          <w:rFonts w:ascii="Futura" w:hAnsi="Futura" w:cs="Futura"/>
        </w:rPr>
        <w:t>OpenELEC</w:t>
      </w:r>
      <w:proofErr w:type="spellEnd"/>
      <w:r w:rsidRPr="00AE2B8F">
        <w:rPr>
          <w:rFonts w:ascii="Futura" w:hAnsi="Futura" w:cs="Futura"/>
        </w:rPr>
        <w:t xml:space="preserve"> </w:t>
      </w:r>
      <w:proofErr w:type="spellStart"/>
      <w:r w:rsidRPr="00AE2B8F">
        <w:rPr>
          <w:rFonts w:ascii="Futura" w:hAnsi="Futura" w:cs="Futura"/>
        </w:rPr>
        <w:t>Settings.Connections</w:t>
      </w:r>
      <w:proofErr w:type="spellEnd"/>
      <w:r w:rsidRPr="00AE2B8F">
        <w:rPr>
          <w:rFonts w:ascii="Futura" w:hAnsi="Futura" w:cs="Futura"/>
        </w:rPr>
        <w:t xml:space="preserve">, select </w:t>
      </w:r>
      <w:proofErr w:type="spellStart"/>
      <w:r w:rsidR="00022A5F">
        <w:rPr>
          <w:rFonts w:ascii="Futura" w:hAnsi="Futura" w:cs="Futura"/>
        </w:rPr>
        <w:t>TheForge</w:t>
      </w:r>
      <w:proofErr w:type="spellEnd"/>
      <w:r w:rsidR="00022A5F">
        <w:rPr>
          <w:rFonts w:ascii="Futura" w:hAnsi="Futura" w:cs="Futura"/>
        </w:rPr>
        <w:t xml:space="preserve"> Network</w:t>
      </w:r>
      <w:r w:rsidRPr="00AE2B8F">
        <w:rPr>
          <w:rFonts w:ascii="Futura" w:hAnsi="Futura" w:cs="Futura"/>
        </w:rPr>
        <w:t xml:space="preserve"> and enter the password.</w:t>
      </w:r>
    </w:p>
    <w:p w14:paraId="2F5E4CB3" w14:textId="63D7EDBB" w:rsidR="00FD483B" w:rsidRPr="00AE2B8F" w:rsidRDefault="00FD483B" w:rsidP="00FD483B">
      <w:pPr>
        <w:pStyle w:val="Heading1"/>
        <w:rPr>
          <w:rFonts w:ascii="Futura" w:hAnsi="Futura" w:cs="Futura"/>
        </w:rPr>
      </w:pPr>
      <w:r w:rsidRPr="00AE2B8F">
        <w:rPr>
          <w:rFonts w:ascii="Futura" w:hAnsi="Futura" w:cs="Futura"/>
        </w:rPr>
        <w:t>Exploration and Team Exercise</w:t>
      </w:r>
    </w:p>
    <w:p w14:paraId="4FB143C5" w14:textId="112D5B4C" w:rsidR="00FD483B" w:rsidRPr="00AE2B8F" w:rsidRDefault="00FD483B" w:rsidP="00FD483B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 xml:space="preserve">Take the time to explore </w:t>
      </w:r>
      <w:proofErr w:type="spellStart"/>
      <w:r w:rsidRPr="00AE2B8F">
        <w:rPr>
          <w:rFonts w:ascii="Futura" w:hAnsi="Futura" w:cs="Futura"/>
        </w:rPr>
        <w:t>OpenELEC</w:t>
      </w:r>
      <w:proofErr w:type="spellEnd"/>
    </w:p>
    <w:p w14:paraId="6EFE943B" w14:textId="5C5595F8" w:rsidR="0013535B" w:rsidRPr="00C37F08" w:rsidRDefault="00FD483B" w:rsidP="00C37F08">
      <w:pPr>
        <w:pStyle w:val="ListParagraph"/>
        <w:numPr>
          <w:ilvl w:val="0"/>
          <w:numId w:val="19"/>
        </w:numPr>
        <w:rPr>
          <w:rFonts w:ascii="Futura" w:hAnsi="Futura" w:cs="Futura"/>
        </w:rPr>
      </w:pPr>
      <w:r w:rsidRPr="00AE2B8F">
        <w:rPr>
          <w:rFonts w:ascii="Futura" w:hAnsi="Futura" w:cs="Futura"/>
        </w:rPr>
        <w:t xml:space="preserve">Figure out a way to stream content from web on </w:t>
      </w:r>
      <w:proofErr w:type="spellStart"/>
      <w:r w:rsidRPr="00AE2B8F">
        <w:rPr>
          <w:rFonts w:ascii="Futura" w:hAnsi="Futura" w:cs="Futura"/>
        </w:rPr>
        <w:t>OpenELEC</w:t>
      </w:r>
      <w:proofErr w:type="spellEnd"/>
      <w:r w:rsidRPr="00AE2B8F">
        <w:rPr>
          <w:rFonts w:ascii="Futura" w:hAnsi="Futura" w:cs="Futura"/>
        </w:rPr>
        <w:t>.</w:t>
      </w:r>
    </w:p>
    <w:sectPr w:rsidR="0013535B" w:rsidRPr="00C37F08" w:rsidSect="00C37F08">
      <w:footerReference w:type="default" r:id="rId9"/>
      <w:headerReference w:type="first" r:id="rId10"/>
      <w:footerReference w:type="first" r:id="rId11"/>
      <w:pgSz w:w="12240" w:h="15840"/>
      <w:pgMar w:top="-1620" w:right="864" w:bottom="1584" w:left="864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7D8DF" w14:textId="77777777" w:rsidR="00C018A2" w:rsidRDefault="00C018A2">
      <w:pPr>
        <w:spacing w:after="0" w:line="240" w:lineRule="auto"/>
      </w:pPr>
      <w:r>
        <w:separator/>
      </w:r>
    </w:p>
  </w:endnote>
  <w:endnote w:type="continuationSeparator" w:id="0">
    <w:p w14:paraId="4094888D" w14:textId="77777777" w:rsidR="00C018A2" w:rsidRDefault="00C0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4118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2681F" w14:textId="19E75D76" w:rsidR="00782454" w:rsidRDefault="004F6E11">
        <w:r w:rsidRPr="000D6B43">
          <w:rPr>
            <w:rFonts w:ascii="Futura" w:hAnsi="Futura" w:cs="Futura"/>
            <w:noProof/>
            <w:lang w:eastAsia="en-US"/>
          </w:rPr>
          <w:drawing>
            <wp:anchor distT="0" distB="0" distL="114300" distR="114300" simplePos="0" relativeHeight="251671552" behindDoc="0" locked="0" layoutInCell="1" allowOverlap="1" wp14:anchorId="728F282E" wp14:editId="571A3E18">
              <wp:simplePos x="0" y="0"/>
              <wp:positionH relativeFrom="column">
                <wp:posOffset>-38100</wp:posOffset>
              </wp:positionH>
              <wp:positionV relativeFrom="paragraph">
                <wp:posOffset>196620</wp:posOffset>
              </wp:positionV>
              <wp:extent cx="1346200" cy="254000"/>
              <wp:effectExtent l="0" t="0" r="0" b="0"/>
              <wp:wrapNone/>
              <wp:docPr id="6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alphaModFix amt="88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3827" t="28571" r="20741"/>
                      <a:stretch/>
                    </pic:blipFill>
                    <pic:spPr bwMode="auto">
                      <a:xfrm>
                        <a:off x="0" y="0"/>
                        <a:ext cx="1346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A35527">
          <w:rPr>
            <w:rFonts w:ascii="Futura" w:hAnsi="Futura" w:cs="Futura"/>
            <w:noProof/>
            <w:lang w:eastAsia="en-US"/>
          </w:rPr>
          <w:drawing>
            <wp:anchor distT="0" distB="0" distL="114300" distR="114300" simplePos="0" relativeHeight="251674624" behindDoc="0" locked="0" layoutInCell="1" allowOverlap="1" wp14:anchorId="409A2479" wp14:editId="5339F4AE">
              <wp:simplePos x="0" y="0"/>
              <wp:positionH relativeFrom="column">
                <wp:posOffset>6502400</wp:posOffset>
              </wp:positionH>
              <wp:positionV relativeFrom="paragraph">
                <wp:posOffset>198755</wp:posOffset>
              </wp:positionV>
              <wp:extent cx="142875" cy="215900"/>
              <wp:effectExtent l="0" t="0" r="9525" b="1270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llarsBlackWeb-01.png"/>
                      <pic:cNvPicPr/>
                    </pic:nvPicPr>
                    <pic:blipFill>
                      <a:blip r:embed="rId2">
                        <a:alphaModFix amt="28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" cy="215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A35527">
          <w:rPr>
            <w:noProof/>
            <w:lang w:eastAsia="en-US"/>
          </w:rPr>
          <w:drawing>
            <wp:anchor distT="0" distB="0" distL="114300" distR="114300" simplePos="0" relativeHeight="251673600" behindDoc="0" locked="0" layoutInCell="1" allowOverlap="1" wp14:anchorId="69E7AFB8" wp14:editId="5BF93F59">
              <wp:simplePos x="0" y="0"/>
              <wp:positionH relativeFrom="column">
                <wp:posOffset>3119120</wp:posOffset>
              </wp:positionH>
              <wp:positionV relativeFrom="paragraph">
                <wp:posOffset>174152</wp:posOffset>
              </wp:positionV>
              <wp:extent cx="624840" cy="312420"/>
              <wp:effectExtent l="0" t="0" r="1016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rdGlasses.png"/>
                      <pic:cNvPicPr/>
                    </pic:nvPicPr>
                    <pic:blipFill>
                      <a:blip r:embed="rId3">
                        <a:alphaModFix amt="65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40" cy="3124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5EDA7" w14:textId="3F8D8E2D" w:rsidR="00782454" w:rsidRDefault="00782454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619A1C88" wp14:editId="33525DE5">
          <wp:simplePos x="0" y="0"/>
          <wp:positionH relativeFrom="column">
            <wp:posOffset>2966720</wp:posOffset>
          </wp:positionH>
          <wp:positionV relativeFrom="paragraph">
            <wp:posOffset>-49530</wp:posOffset>
          </wp:positionV>
          <wp:extent cx="624840" cy="312420"/>
          <wp:effectExtent l="0" t="0" r="1016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rdGlasses.png"/>
                  <pic:cNvPicPr/>
                </pic:nvPicPr>
                <pic:blipFill>
                  <a:blip r:embed="rId1">
                    <a:alphaModFix amt="6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312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6B43">
      <w:rPr>
        <w:rFonts w:ascii="Futura" w:hAnsi="Futura" w:cs="Futura"/>
        <w:noProof/>
        <w:lang w:eastAsia="en-US"/>
      </w:rPr>
      <w:drawing>
        <wp:anchor distT="0" distB="0" distL="114300" distR="114300" simplePos="0" relativeHeight="251667456" behindDoc="0" locked="0" layoutInCell="1" allowOverlap="1" wp14:anchorId="285C6789" wp14:editId="34942B6A">
          <wp:simplePos x="0" y="0"/>
          <wp:positionH relativeFrom="column">
            <wp:posOffset>-177800</wp:posOffset>
          </wp:positionH>
          <wp:positionV relativeFrom="paragraph">
            <wp:posOffset>-62865</wp:posOffset>
          </wp:positionV>
          <wp:extent cx="1346200" cy="254000"/>
          <wp:effectExtent l="0" t="0" r="0" b="0"/>
          <wp:wrapNone/>
          <wp:docPr id="6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8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827" t="28571" r="20741"/>
                  <a:stretch/>
                </pic:blipFill>
                <pic:spPr bwMode="auto">
                  <a:xfrm>
                    <a:off x="0" y="0"/>
                    <a:ext cx="13462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utura" w:hAnsi="Futura" w:cs="Futura"/>
        <w:noProof/>
        <w:lang w:eastAsia="en-US"/>
      </w:rPr>
      <w:drawing>
        <wp:anchor distT="0" distB="0" distL="114300" distR="114300" simplePos="0" relativeHeight="251663360" behindDoc="0" locked="0" layoutInCell="1" allowOverlap="1" wp14:anchorId="41D80FC8" wp14:editId="2C8924A7">
          <wp:simplePos x="0" y="0"/>
          <wp:positionH relativeFrom="column">
            <wp:posOffset>6350000</wp:posOffset>
          </wp:positionH>
          <wp:positionV relativeFrom="paragraph">
            <wp:posOffset>-24765</wp:posOffset>
          </wp:positionV>
          <wp:extent cx="142875" cy="215900"/>
          <wp:effectExtent l="0" t="0" r="9525" b="12700"/>
          <wp:wrapNone/>
          <wp:docPr id="67" name="Picture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llarsBlackWeb-01.png"/>
                  <pic:cNvPicPr/>
                </pic:nvPicPr>
                <pic:blipFill>
                  <a:blip r:embed="rId3">
                    <a:alphaModFix amt="2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" cy="215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AFAE8" w14:textId="77777777" w:rsidR="00C018A2" w:rsidRDefault="00C018A2">
      <w:pPr>
        <w:spacing w:after="0" w:line="240" w:lineRule="auto"/>
      </w:pPr>
      <w:r>
        <w:separator/>
      </w:r>
    </w:p>
  </w:footnote>
  <w:footnote w:type="continuationSeparator" w:id="0">
    <w:p w14:paraId="79D443F5" w14:textId="77777777" w:rsidR="00C018A2" w:rsidRDefault="00C01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DADAD" w14:textId="64F4864A" w:rsidR="00782454" w:rsidRPr="00642423" w:rsidRDefault="00782454" w:rsidP="00642423">
    <w:pPr>
      <w:pStyle w:val="Heading1"/>
      <w:rPr>
        <w:rFonts w:ascii="Futura" w:hAnsi="Futura" w:cs="Futura"/>
        <w:sz w:val="42"/>
        <w:szCs w:val="42"/>
      </w:rPr>
    </w:pPr>
    <w:r w:rsidRPr="00642423">
      <w:rPr>
        <w:rFonts w:ascii="Futura" w:hAnsi="Futura" w:cs="Futura"/>
        <w:noProof/>
        <w:sz w:val="42"/>
        <w:szCs w:val="42"/>
        <w:lang w:eastAsia="en-US"/>
      </w:rPr>
      <w:drawing>
        <wp:anchor distT="0" distB="0" distL="114300" distR="114300" simplePos="0" relativeHeight="251662336" behindDoc="1" locked="0" layoutInCell="1" allowOverlap="1" wp14:anchorId="76CB85AD" wp14:editId="62708A59">
          <wp:simplePos x="0" y="0"/>
          <wp:positionH relativeFrom="column">
            <wp:posOffset>5306060</wp:posOffset>
          </wp:positionH>
          <wp:positionV relativeFrom="paragraph">
            <wp:posOffset>-262255</wp:posOffset>
          </wp:positionV>
          <wp:extent cx="1496695" cy="1333500"/>
          <wp:effectExtent l="0" t="0" r="1905" b="12700"/>
          <wp:wrapNone/>
          <wp:docPr id="64" name="Picture 64" descr="Macintish HD:Users:Diane:Desktop:Unknow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ish HD:Users:Diane:Desktop:Unknown.pn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7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6695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2423">
      <w:rPr>
        <w:rFonts w:ascii="Futura" w:hAnsi="Futura" w:cs="Futura"/>
        <w:sz w:val="42"/>
        <w:szCs w:val="42"/>
      </w:rPr>
      <w:t xml:space="preserve">Building a Webserver with a Raspberry  </w:t>
    </w:r>
    <w:r w:rsidRPr="00642423">
      <w:rPr>
        <w:rFonts w:ascii="Futura" w:hAnsi="Futura" w:cs="Futura"/>
        <w:color w:val="FFFFFF" w:themeColor="background1"/>
        <w:sz w:val="42"/>
        <w:szCs w:val="42"/>
      </w:rPr>
      <w:t>Pi 2</w:t>
    </w:r>
  </w:p>
  <w:p w14:paraId="6DBC95CB" w14:textId="77777777" w:rsidR="00782454" w:rsidRPr="001C106F" w:rsidRDefault="00782454" w:rsidP="00642423">
    <w:pPr>
      <w:pStyle w:val="Heading1"/>
      <w:rPr>
        <w:rFonts w:ascii="Futura" w:hAnsi="Futura" w:cs="Futura"/>
        <w:u w:val="single"/>
      </w:rPr>
    </w:pPr>
  </w:p>
  <w:p w14:paraId="6C1FE5BE" w14:textId="77777777" w:rsidR="00782454" w:rsidRDefault="0078245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5D4ED0"/>
    <w:multiLevelType w:val="hybridMultilevel"/>
    <w:tmpl w:val="7804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92C4D"/>
    <w:multiLevelType w:val="multilevel"/>
    <w:tmpl w:val="9B8C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A1458"/>
    <w:multiLevelType w:val="hybridMultilevel"/>
    <w:tmpl w:val="5F328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23324"/>
    <w:multiLevelType w:val="hybridMultilevel"/>
    <w:tmpl w:val="A5C0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B5634"/>
    <w:multiLevelType w:val="hybridMultilevel"/>
    <w:tmpl w:val="7E3C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5"/>
  </w:num>
  <w:num w:numId="17">
    <w:abstractNumId w:val="10"/>
  </w:num>
  <w:num w:numId="18">
    <w:abstractNumId w:val="13"/>
  </w:num>
  <w:num w:numId="19">
    <w:abstractNumId w:val="14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4F"/>
    <w:rsid w:val="00022A5F"/>
    <w:rsid w:val="000D6B43"/>
    <w:rsid w:val="001039F0"/>
    <w:rsid w:val="00126FED"/>
    <w:rsid w:val="0013535B"/>
    <w:rsid w:val="00171CDF"/>
    <w:rsid w:val="001B65E9"/>
    <w:rsid w:val="001C106F"/>
    <w:rsid w:val="001D26B4"/>
    <w:rsid w:val="001E012B"/>
    <w:rsid w:val="001E6ED3"/>
    <w:rsid w:val="0021440D"/>
    <w:rsid w:val="003129C0"/>
    <w:rsid w:val="00353AD8"/>
    <w:rsid w:val="0049665F"/>
    <w:rsid w:val="004B2580"/>
    <w:rsid w:val="004C27E8"/>
    <w:rsid w:val="004F6E11"/>
    <w:rsid w:val="00530EF5"/>
    <w:rsid w:val="0057235D"/>
    <w:rsid w:val="005806FF"/>
    <w:rsid w:val="0059234B"/>
    <w:rsid w:val="005E68BF"/>
    <w:rsid w:val="00642423"/>
    <w:rsid w:val="006458BE"/>
    <w:rsid w:val="00663D2C"/>
    <w:rsid w:val="006B6B8C"/>
    <w:rsid w:val="007401B4"/>
    <w:rsid w:val="00750869"/>
    <w:rsid w:val="00782454"/>
    <w:rsid w:val="007D49E4"/>
    <w:rsid w:val="00800B14"/>
    <w:rsid w:val="008018C1"/>
    <w:rsid w:val="00825E7B"/>
    <w:rsid w:val="00860EF7"/>
    <w:rsid w:val="009008E7"/>
    <w:rsid w:val="00975806"/>
    <w:rsid w:val="00981176"/>
    <w:rsid w:val="0099284F"/>
    <w:rsid w:val="009D485F"/>
    <w:rsid w:val="009E66DF"/>
    <w:rsid w:val="00A32644"/>
    <w:rsid w:val="00A35527"/>
    <w:rsid w:val="00AE2B8F"/>
    <w:rsid w:val="00B17A45"/>
    <w:rsid w:val="00B36B72"/>
    <w:rsid w:val="00C018A2"/>
    <w:rsid w:val="00C37F08"/>
    <w:rsid w:val="00CB444C"/>
    <w:rsid w:val="00DB2238"/>
    <w:rsid w:val="00DF1397"/>
    <w:rsid w:val="00E27AEA"/>
    <w:rsid w:val="00E54F8E"/>
    <w:rsid w:val="00E57718"/>
    <w:rsid w:val="00E9433D"/>
    <w:rsid w:val="00EF156C"/>
    <w:rsid w:val="00F24FEA"/>
    <w:rsid w:val="00F641D0"/>
    <w:rsid w:val="00FD3182"/>
    <w:rsid w:val="00FD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32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992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84F"/>
    <w:rPr>
      <w:color w:val="34B6C3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84F"/>
    <w:rPr>
      <w:rFonts w:ascii="Courier New" w:hAnsi="Courier New" w:cs="Courier New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99284F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9284F"/>
  </w:style>
  <w:style w:type="character" w:customStyle="1" w:styleId="apple-converted-space">
    <w:name w:val="apple-converted-space"/>
    <w:basedOn w:val="DefaultParagraphFont"/>
    <w:rsid w:val="0099284F"/>
  </w:style>
  <w:style w:type="character" w:styleId="FollowedHyperlink">
    <w:name w:val="FollowedHyperlink"/>
    <w:basedOn w:val="DefaultParagraphFont"/>
    <w:uiPriority w:val="99"/>
    <w:semiHidden/>
    <w:unhideWhenUsed/>
    <w:rsid w:val="009D485F"/>
    <w:rPr>
      <w:color w:val="A96EB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4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44C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50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raspberrypi.org/downloads/noobs/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emf"/><Relationship Id="rId3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F3464F-D41D-BE4F-A91A-8B04B8760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2992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What we need</vt:lpstr>
      <vt:lpstr>Install OS</vt:lpstr>
      <vt:lpstr>Install Wifi Adapter</vt:lpstr>
      <vt:lpstr>Install Apache Webserver</vt:lpstr>
      <vt:lpstr>Shut down Raspbian</vt:lpstr>
      <vt:lpstr>What is XBMC ?	</vt:lpstr>
      <vt:lpstr>Install an XBMC Media Player </vt:lpstr>
      <vt:lpstr>Install Wifi Adapter</vt:lpstr>
      <vt:lpstr>Exploration and Team Exercise</vt:lpstr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Nadarajah</dc:creator>
  <cp:keywords/>
  <dc:description/>
  <cp:lastModifiedBy>Jeeva Nadarajah</cp:lastModifiedBy>
  <cp:revision>2</cp:revision>
  <cp:lastPrinted>2016-01-26T16:48:00Z</cp:lastPrinted>
  <dcterms:created xsi:type="dcterms:W3CDTF">2016-02-04T19:04:00Z</dcterms:created>
  <dcterms:modified xsi:type="dcterms:W3CDTF">2016-02-04T19:04:00Z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